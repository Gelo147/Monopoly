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41E1850F" wp14:editId="03BA69C5">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C555FF" w:rsidP="00D5413C">
      <w:pPr>
        <w:pStyle w:val="Title"/>
      </w:pPr>
      <w:r>
        <w:t xml:space="preserve">CS3305 </w:t>
      </w:r>
      <w:r w:rsidR="00B84A61">
        <w:t xml:space="preserve">Individual </w:t>
      </w:r>
      <w:r>
        <w:t>Report</w:t>
      </w:r>
    </w:p>
    <w:p w:rsidR="00B84A61" w:rsidRDefault="00B84A61" w:rsidP="00B84A61">
      <w:pPr>
        <w:pStyle w:val="Subtitle"/>
      </w:pPr>
    </w:p>
    <w:p w:rsidR="001638F6" w:rsidRPr="00D5413C" w:rsidRDefault="00B84A61" w:rsidP="00B84A61">
      <w:pPr>
        <w:pStyle w:val="Subtitle"/>
      </w:pPr>
      <w:r w:rsidRPr="00B84A61">
        <w:t>Titanium Gravity Wranglers</w:t>
      </w:r>
    </w:p>
    <w:p w:rsidR="003422FF" w:rsidRDefault="00C555FF" w:rsidP="003422FF">
      <w:pPr>
        <w:pStyle w:val="ContactInfo"/>
      </w:pPr>
      <w:r>
        <w:t>Grzegorz Ikwanty</w:t>
      </w:r>
      <w:r w:rsidR="00D5413C">
        <w:t xml:space="preserve"> | </w:t>
      </w:r>
      <w:r>
        <w:t>114320191</w:t>
      </w:r>
      <w:r w:rsidR="00D5413C">
        <w:t xml:space="preserve"> |</w:t>
      </w:r>
      <w:r w:rsidR="00D5413C" w:rsidRPr="00D5413C">
        <w:t xml:space="preserve"> </w:t>
      </w:r>
      <w:r>
        <w:t>March, 2017</w:t>
      </w:r>
      <w:r w:rsidR="003422FF">
        <w:br w:type="page"/>
      </w:r>
    </w:p>
    <w:p w:rsidR="001638F6" w:rsidRDefault="00C555FF">
      <w:pPr>
        <w:pStyle w:val="Heading1"/>
      </w:pPr>
      <w:r>
        <w:lastRenderedPageBreak/>
        <w:t>Introduction</w:t>
      </w:r>
    </w:p>
    <w:p w:rsidR="00C56169" w:rsidRDefault="00B84A61" w:rsidP="007021DE">
      <w:r>
        <w:t xml:space="preserve">My part of the project was the server side of the game. I was in charge to making the game run in accordance to the rules and handled all communication between the server and all clients. </w:t>
      </w:r>
      <w:r w:rsidR="00B26793">
        <w:t>Messages ware processed by the server when received.</w:t>
      </w:r>
      <w:r w:rsidR="00A13F41">
        <w:t xml:space="preserve"> I decided to use Python3 as the language to write the server in as it is quick and easy to write scripts.</w:t>
      </w:r>
      <w:r w:rsidR="00B26793">
        <w:t xml:space="preserve"> Most </w:t>
      </w:r>
      <w:r w:rsidR="00A13F41">
        <w:t xml:space="preserve">incoming </w:t>
      </w:r>
      <w:r w:rsidR="00B26793">
        <w:t xml:space="preserve">messages were put into a queue and await processing. I chose to use queues as the </w:t>
      </w:r>
      <w:r w:rsidR="00F855B0">
        <w:t>built-in</w:t>
      </w:r>
      <w:r w:rsidR="00A13F41">
        <w:t xml:space="preserve"> Python module for them</w:t>
      </w:r>
      <w:r w:rsidR="00B26793">
        <w:t xml:space="preserve"> is thread safe. This allowed me to run two threads simultaneously and b</w:t>
      </w:r>
      <w:r w:rsidR="00A13F41">
        <w:t>oth cou</w:t>
      </w:r>
      <w:r w:rsidR="00C56169">
        <w:t xml:space="preserve">ld </w:t>
      </w:r>
      <w:r w:rsidR="00A13F41">
        <w:t>alter</w:t>
      </w:r>
      <w:r w:rsidR="00BE47C3">
        <w:t xml:space="preserve"> the queue</w:t>
      </w:r>
      <w:r w:rsidR="00C56169">
        <w:t xml:space="preserve"> without interfering with one another</w:t>
      </w:r>
      <w:r w:rsidR="00B26793">
        <w:t>.</w:t>
      </w:r>
      <w:r w:rsidR="00C56169">
        <w:t xml:space="preserve"> </w:t>
      </w:r>
    </w:p>
    <w:p w:rsidR="00B84A61" w:rsidRDefault="00C56169" w:rsidP="007021DE">
      <w:r>
        <w:t xml:space="preserve">My integrated development </w:t>
      </w:r>
      <w:r w:rsidR="00F855B0">
        <w:t>environment (IDE)</w:t>
      </w:r>
      <w:r>
        <w:t xml:space="preserve"> of choice was </w:t>
      </w:r>
      <w:proofErr w:type="spellStart"/>
      <w:r>
        <w:t>PyCharm</w:t>
      </w:r>
      <w:proofErr w:type="spellEnd"/>
      <w:r>
        <w:t xml:space="preserve"> from </w:t>
      </w:r>
      <w:proofErr w:type="spellStart"/>
      <w:r>
        <w:t>JetBrains</w:t>
      </w:r>
      <w:proofErr w:type="spellEnd"/>
      <w:r>
        <w:t xml:space="preserve">. I decided to use it for two main reasons. Firstly, it checks the code throughout writing it. </w:t>
      </w:r>
      <w:proofErr w:type="spellStart"/>
      <w:r>
        <w:t>JetBrains</w:t>
      </w:r>
      <w:proofErr w:type="spellEnd"/>
      <w:r>
        <w:t>’ IDE works especially well with s</w:t>
      </w:r>
      <w:r w:rsidR="00F855B0">
        <w:t xml:space="preserve">cripting languages like Python as these languages don’t compile. </w:t>
      </w:r>
      <w:proofErr w:type="spellStart"/>
      <w:r w:rsidR="00F855B0">
        <w:t>PyCharm</w:t>
      </w:r>
      <w:proofErr w:type="spellEnd"/>
      <w:r w:rsidR="00F855B0">
        <w:t xml:space="preserve"> </w:t>
      </w:r>
      <w:r>
        <w:t>catches a lot mistakes</w:t>
      </w:r>
      <w:r w:rsidR="00F855B0">
        <w:t xml:space="preserve"> that would show up if Python was compiled and highlights them</w:t>
      </w:r>
      <w:r>
        <w:t xml:space="preserve"> </w:t>
      </w:r>
      <w:r w:rsidR="00F855B0">
        <w:t xml:space="preserve">as color coded points on the sidebar. It also checks compliance with the PEP8 standard. Secondly, as a student I get the professional version of it for free. </w:t>
      </w:r>
    </w:p>
    <w:p w:rsidR="00BE47C3" w:rsidRPr="00BE47C3" w:rsidRDefault="000E7FB1" w:rsidP="007021DE">
      <w:pPr>
        <w:rPr>
          <w:rFonts w:ascii="Arial" w:hAnsi="Arial" w:cs="Arial"/>
          <w:color w:val="222222"/>
          <w:shd w:val="clear" w:color="auto" w:fill="FFFFFF"/>
        </w:rPr>
      </w:pPr>
      <w:r>
        <w:t xml:space="preserve">In my group we decided to use </w:t>
      </w:r>
      <w:r>
        <w:rPr>
          <w:rFonts w:ascii="Arial" w:hAnsi="Arial" w:cs="Arial"/>
          <w:color w:val="222222"/>
          <w:shd w:val="clear" w:color="auto" w:fill="FFFFFF"/>
        </w:rPr>
        <w:t xml:space="preserve">transmission control protocol (TCP) as delivery of packets was had a higher priority than how quickly packets get sent. This decision lead to a biggest surprise I had to deal with when programming the server. TCP sends packets as a stream of data, which means sometimes messages would get added onto the previous messages. To overcome that I had to split the incoming messages before being able to convert each individual message form JavaScript Object Notation (JSON) into a Python3 dictionary. </w:t>
      </w:r>
    </w:p>
    <w:bookmarkEnd w:id="0"/>
    <w:bookmarkEnd w:id="1"/>
    <w:bookmarkEnd w:id="2"/>
    <w:bookmarkEnd w:id="3"/>
    <w:bookmarkEnd w:id="4"/>
    <w:p w:rsidR="001638F6" w:rsidRDefault="00D63546" w:rsidP="00D63546">
      <w:pPr>
        <w:pStyle w:val="Heading1"/>
      </w:pPr>
      <w:r>
        <w:t>Lessons Learned</w:t>
      </w:r>
    </w:p>
    <w:p w:rsidR="00D63546" w:rsidRDefault="00D63546" w:rsidP="00D63546">
      <w:r>
        <w:t xml:space="preserve">There is many important lessons that I learned throughout the development </w:t>
      </w:r>
      <w:r w:rsidR="00711C47">
        <w:t xml:space="preserve">of this project. The best first step to starting group projects is to set up a repository where all code would be stored. In my group we decided to use github.com. Due to working form multiple machines, I quickly learned the importance of remembering </w:t>
      </w:r>
      <w:r w:rsidR="00152E87">
        <w:t xml:space="preserve">to push changes frequently and remembering to pull changes from the repository whenever coming back to the code. There were multiple instances where I forgot to push code and ended up redoing all changes that I already did once before on a different machine.  </w:t>
      </w:r>
      <w:r w:rsidR="00711C47">
        <w:t xml:space="preserve">  </w:t>
      </w:r>
    </w:p>
    <w:p w:rsidR="00F54BCE" w:rsidRDefault="00152E87" w:rsidP="00D63546">
      <w:r>
        <w:t xml:space="preserve">To send and receive messages to/from clients I was using the Python socket module. I have only briefly been introduced to sockets before this project. Major lesson about sockets that I learned is that TCP data is sent as a stream </w:t>
      </w:r>
      <w:r w:rsidR="004068AA">
        <w:t>and therefore</w:t>
      </w:r>
      <w:r>
        <w:t xml:space="preserve"> sometimes messages get </w:t>
      </w:r>
      <w:r w:rsidR="004068AA">
        <w:t>added together. This meant that the JSON decoder wasn’t able to load the message into a dictionary. Messages has to be sp</w:t>
      </w:r>
      <w:bookmarkStart w:id="5" w:name="_GoBack"/>
      <w:bookmarkEnd w:id="5"/>
      <w:r w:rsidR="004068AA">
        <w:t>lit on a string like so, ‘</w:t>
      </w:r>
      <w:proofErr w:type="gramStart"/>
      <w:r w:rsidR="004068AA">
        <w:t>}{</w:t>
      </w:r>
      <w:proofErr w:type="gramEnd"/>
      <w:r w:rsidR="004068AA">
        <w:t>‘ .</w:t>
      </w:r>
    </w:p>
    <w:p w:rsidR="00F54BCE" w:rsidRDefault="00F54BCE" w:rsidP="00D63546"/>
    <w:p w:rsidR="004068AA" w:rsidRPr="00F54BCE" w:rsidRDefault="00F54BCE" w:rsidP="00F54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lang w:eastAsia="en-US"/>
        </w:rPr>
      </w:pPr>
      <w:r w:rsidRPr="00F54BCE">
        <w:rPr>
          <w:rFonts w:ascii="Courier New" w:eastAsia="Times New Roman" w:hAnsi="Courier New" w:cs="Courier New"/>
          <w:color w:val="A9B7C6"/>
          <w:sz w:val="18"/>
          <w:szCs w:val="18"/>
          <w:shd w:val="clear" w:color="auto" w:fill="344134"/>
          <w:lang w:eastAsia="en-US"/>
        </w:rPr>
        <w:lastRenderedPageBreak/>
        <w:t>print</w:t>
      </w:r>
      <w:r w:rsidRPr="00F54BCE">
        <w:rPr>
          <w:rFonts w:ascii="Courier New" w:eastAsia="Times New Roman" w:hAnsi="Courier New" w:cs="Courier New"/>
          <w:color w:val="A9B7C6"/>
          <w:sz w:val="18"/>
          <w:szCs w:val="18"/>
          <w:lang w:eastAsia="en-US"/>
        </w:rPr>
        <w:t>(</w:t>
      </w:r>
      <w:r w:rsidRPr="00F54BCE">
        <w:rPr>
          <w:rFonts w:ascii="Courier New" w:eastAsia="Times New Roman" w:hAnsi="Courier New" w:cs="Courier New"/>
          <w:color w:val="008080"/>
          <w:sz w:val="18"/>
          <w:szCs w:val="18"/>
          <w:lang w:eastAsia="en-US"/>
        </w:rPr>
        <w:t xml:space="preserve">"Combined JSON payloads received: " </w:t>
      </w:r>
      <w:r w:rsidRPr="00F54BCE">
        <w:rPr>
          <w:rFonts w:ascii="Courier New" w:eastAsia="Times New Roman" w:hAnsi="Courier New" w:cs="Courier New"/>
          <w:color w:val="A9B7C6"/>
          <w:sz w:val="18"/>
          <w:szCs w:val="18"/>
          <w:lang w:eastAsia="en-US"/>
        </w:rPr>
        <w:t>+ data)</w:t>
      </w:r>
      <w:r w:rsidRPr="00F54BCE">
        <w:rPr>
          <w:rFonts w:ascii="Courier New" w:eastAsia="Times New Roman" w:hAnsi="Courier New" w:cs="Courier New"/>
          <w:color w:val="A9B7C6"/>
          <w:sz w:val="18"/>
          <w:szCs w:val="18"/>
          <w:lang w:eastAsia="en-US"/>
        </w:rPr>
        <w:br/>
        <w:t xml:space="preserve">messages = </w:t>
      </w:r>
      <w:proofErr w:type="spellStart"/>
      <w:r w:rsidRPr="00F54BCE">
        <w:rPr>
          <w:rFonts w:ascii="Courier New" w:eastAsia="Times New Roman" w:hAnsi="Courier New" w:cs="Courier New"/>
          <w:color w:val="A9B7C6"/>
          <w:sz w:val="18"/>
          <w:szCs w:val="18"/>
          <w:lang w:eastAsia="en-US"/>
        </w:rPr>
        <w:t>data.split</w:t>
      </w:r>
      <w:proofErr w:type="spellEnd"/>
      <w:r w:rsidRPr="00F54BCE">
        <w:rPr>
          <w:rFonts w:ascii="Courier New" w:eastAsia="Times New Roman" w:hAnsi="Courier New" w:cs="Courier New"/>
          <w:color w:val="A9B7C6"/>
          <w:sz w:val="18"/>
          <w:szCs w:val="18"/>
          <w:lang w:eastAsia="en-US"/>
        </w:rPr>
        <w:t>(</w:t>
      </w:r>
      <w:r w:rsidRPr="00F54BCE">
        <w:rPr>
          <w:rFonts w:ascii="Courier New" w:eastAsia="Times New Roman" w:hAnsi="Courier New" w:cs="Courier New"/>
          <w:color w:val="008080"/>
          <w:sz w:val="18"/>
          <w:szCs w:val="18"/>
          <w:lang w:eastAsia="en-US"/>
        </w:rPr>
        <w:t>'}{'</w:t>
      </w:r>
      <w:r w:rsidRPr="00F54BCE">
        <w:rPr>
          <w:rFonts w:ascii="Courier New" w:eastAsia="Times New Roman" w:hAnsi="Courier New" w:cs="Courier New"/>
          <w:color w:val="A9B7C6"/>
          <w:sz w:val="18"/>
          <w:szCs w:val="18"/>
          <w:lang w:eastAsia="en-US"/>
        </w:rPr>
        <w:t>)</w:t>
      </w:r>
      <w:r w:rsidRPr="00F54BCE">
        <w:rPr>
          <w:rFonts w:ascii="Courier New" w:eastAsia="Times New Roman" w:hAnsi="Courier New" w:cs="Courier New"/>
          <w:color w:val="A9B7C6"/>
          <w:sz w:val="18"/>
          <w:szCs w:val="18"/>
          <w:lang w:eastAsia="en-US"/>
        </w:rPr>
        <w:br/>
        <w:t>messages[</w:t>
      </w:r>
      <w:r w:rsidRPr="00F54BCE">
        <w:rPr>
          <w:rFonts w:ascii="Courier New" w:eastAsia="Times New Roman" w:hAnsi="Courier New" w:cs="Courier New"/>
          <w:color w:val="6897BB"/>
          <w:sz w:val="18"/>
          <w:szCs w:val="18"/>
          <w:lang w:eastAsia="en-US"/>
        </w:rPr>
        <w:t>0</w:t>
      </w:r>
      <w:r w:rsidRPr="00F54BCE">
        <w:rPr>
          <w:rFonts w:ascii="Courier New" w:eastAsia="Times New Roman" w:hAnsi="Courier New" w:cs="Courier New"/>
          <w:color w:val="A9B7C6"/>
          <w:sz w:val="18"/>
          <w:szCs w:val="18"/>
          <w:lang w:eastAsia="en-US"/>
        </w:rPr>
        <w:t xml:space="preserve">] += </w:t>
      </w:r>
      <w:r w:rsidRPr="00F54BCE">
        <w:rPr>
          <w:rFonts w:ascii="Courier New" w:eastAsia="Times New Roman" w:hAnsi="Courier New" w:cs="Courier New"/>
          <w:color w:val="008080"/>
          <w:sz w:val="18"/>
          <w:szCs w:val="18"/>
          <w:lang w:eastAsia="en-US"/>
        </w:rPr>
        <w:t>'}'</w:t>
      </w:r>
      <w:r w:rsidRPr="00F54BCE">
        <w:rPr>
          <w:rFonts w:ascii="Courier New" w:eastAsia="Times New Roman" w:hAnsi="Courier New" w:cs="Courier New"/>
          <w:color w:val="008080"/>
          <w:sz w:val="18"/>
          <w:szCs w:val="18"/>
          <w:lang w:eastAsia="en-US"/>
        </w:rPr>
        <w:br/>
      </w:r>
      <w:r w:rsidRPr="00F54BCE">
        <w:rPr>
          <w:rFonts w:ascii="Courier New" w:eastAsia="Times New Roman" w:hAnsi="Courier New" w:cs="Courier New"/>
          <w:color w:val="A9B7C6"/>
          <w:sz w:val="18"/>
          <w:szCs w:val="18"/>
          <w:lang w:eastAsia="en-US"/>
        </w:rPr>
        <w:t>messages[-</w:t>
      </w:r>
      <w:r w:rsidRPr="00F54BCE">
        <w:rPr>
          <w:rFonts w:ascii="Courier New" w:eastAsia="Times New Roman" w:hAnsi="Courier New" w:cs="Courier New"/>
          <w:color w:val="6897BB"/>
          <w:sz w:val="18"/>
          <w:szCs w:val="18"/>
          <w:lang w:eastAsia="en-US"/>
        </w:rPr>
        <w:t>1</w:t>
      </w:r>
      <w:r w:rsidRPr="00F54BCE">
        <w:rPr>
          <w:rFonts w:ascii="Courier New" w:eastAsia="Times New Roman" w:hAnsi="Courier New" w:cs="Courier New"/>
          <w:color w:val="A9B7C6"/>
          <w:sz w:val="18"/>
          <w:szCs w:val="18"/>
          <w:lang w:eastAsia="en-US"/>
        </w:rPr>
        <w:t xml:space="preserve">] = </w:t>
      </w:r>
      <w:r w:rsidRPr="00F54BCE">
        <w:rPr>
          <w:rFonts w:ascii="Courier New" w:eastAsia="Times New Roman" w:hAnsi="Courier New" w:cs="Courier New"/>
          <w:color w:val="008080"/>
          <w:sz w:val="18"/>
          <w:szCs w:val="18"/>
          <w:lang w:eastAsia="en-US"/>
        </w:rPr>
        <w:t xml:space="preserve">'{' </w:t>
      </w:r>
      <w:r w:rsidRPr="00F54BCE">
        <w:rPr>
          <w:rFonts w:ascii="Courier New" w:eastAsia="Times New Roman" w:hAnsi="Courier New" w:cs="Courier New"/>
          <w:color w:val="A9B7C6"/>
          <w:sz w:val="18"/>
          <w:szCs w:val="18"/>
          <w:lang w:eastAsia="en-US"/>
        </w:rPr>
        <w:t>+ messages[-</w:t>
      </w:r>
      <w:r w:rsidRPr="00F54BCE">
        <w:rPr>
          <w:rFonts w:ascii="Courier New" w:eastAsia="Times New Roman" w:hAnsi="Courier New" w:cs="Courier New"/>
          <w:color w:val="6897BB"/>
          <w:sz w:val="18"/>
          <w:szCs w:val="18"/>
          <w:lang w:eastAsia="en-US"/>
        </w:rPr>
        <w:t>1</w:t>
      </w:r>
      <w:r w:rsidRPr="00F54BCE">
        <w:rPr>
          <w:rFonts w:ascii="Courier New" w:eastAsia="Times New Roman" w:hAnsi="Courier New" w:cs="Courier New"/>
          <w:color w:val="A9B7C6"/>
          <w:sz w:val="18"/>
          <w:szCs w:val="18"/>
          <w:lang w:eastAsia="en-US"/>
        </w:rPr>
        <w:t>]</w:t>
      </w:r>
      <w:r w:rsidRPr="00F54BCE">
        <w:rPr>
          <w:rFonts w:ascii="Courier New" w:eastAsia="Times New Roman" w:hAnsi="Courier New" w:cs="Courier New"/>
          <w:color w:val="A9B7C6"/>
          <w:sz w:val="18"/>
          <w:szCs w:val="18"/>
          <w:lang w:eastAsia="en-US"/>
        </w:rPr>
        <w:br/>
      </w:r>
      <w:r w:rsidRPr="00F54BCE">
        <w:rPr>
          <w:rFonts w:ascii="Courier New" w:eastAsia="Times New Roman" w:hAnsi="Courier New" w:cs="Courier New"/>
          <w:b/>
          <w:bCs/>
          <w:color w:val="CC7832"/>
          <w:sz w:val="18"/>
          <w:szCs w:val="18"/>
          <w:lang w:eastAsia="en-US"/>
        </w:rPr>
        <w:t xml:space="preserve">for </w:t>
      </w:r>
      <w:proofErr w:type="spellStart"/>
      <w:r w:rsidRPr="00F54BCE">
        <w:rPr>
          <w:rFonts w:ascii="Courier New" w:eastAsia="Times New Roman" w:hAnsi="Courier New" w:cs="Courier New"/>
          <w:color w:val="A9B7C6"/>
          <w:sz w:val="18"/>
          <w:szCs w:val="18"/>
          <w:lang w:eastAsia="en-US"/>
        </w:rPr>
        <w:t>i</w:t>
      </w:r>
      <w:proofErr w:type="spellEnd"/>
      <w:r w:rsidRPr="00F54BCE">
        <w:rPr>
          <w:rFonts w:ascii="Courier New" w:eastAsia="Times New Roman" w:hAnsi="Courier New" w:cs="Courier New"/>
          <w:color w:val="CC7832"/>
          <w:sz w:val="18"/>
          <w:szCs w:val="18"/>
          <w:lang w:eastAsia="en-US"/>
        </w:rPr>
        <w:t xml:space="preserve">, </w:t>
      </w:r>
      <w:r w:rsidRPr="00F54BCE">
        <w:rPr>
          <w:rFonts w:ascii="Courier New" w:eastAsia="Times New Roman" w:hAnsi="Courier New" w:cs="Courier New"/>
          <w:color w:val="A9B7C6"/>
          <w:sz w:val="18"/>
          <w:szCs w:val="18"/>
          <w:lang w:eastAsia="en-US"/>
        </w:rPr>
        <w:t xml:space="preserve">payload </w:t>
      </w:r>
      <w:r w:rsidRPr="00F54BCE">
        <w:rPr>
          <w:rFonts w:ascii="Courier New" w:eastAsia="Times New Roman" w:hAnsi="Courier New" w:cs="Courier New"/>
          <w:b/>
          <w:bCs/>
          <w:color w:val="CC7832"/>
          <w:sz w:val="18"/>
          <w:szCs w:val="18"/>
          <w:lang w:eastAsia="en-US"/>
        </w:rPr>
        <w:t xml:space="preserve">in </w:t>
      </w:r>
      <w:r w:rsidRPr="00F54BCE">
        <w:rPr>
          <w:rFonts w:ascii="Courier New" w:eastAsia="Times New Roman" w:hAnsi="Courier New" w:cs="Courier New"/>
          <w:color w:val="8888C6"/>
          <w:sz w:val="18"/>
          <w:szCs w:val="18"/>
          <w:lang w:eastAsia="en-US"/>
        </w:rPr>
        <w:t>enumerate</w:t>
      </w:r>
      <w:r w:rsidRPr="00F54BCE">
        <w:rPr>
          <w:rFonts w:ascii="Courier New" w:eastAsia="Times New Roman" w:hAnsi="Courier New" w:cs="Courier New"/>
          <w:color w:val="A9B7C6"/>
          <w:sz w:val="18"/>
          <w:szCs w:val="18"/>
          <w:lang w:eastAsia="en-US"/>
        </w:rPr>
        <w:t>(messages[</w:t>
      </w:r>
      <w:r w:rsidRPr="00F54BCE">
        <w:rPr>
          <w:rFonts w:ascii="Courier New" w:eastAsia="Times New Roman" w:hAnsi="Courier New" w:cs="Courier New"/>
          <w:color w:val="6897BB"/>
          <w:sz w:val="18"/>
          <w:szCs w:val="18"/>
          <w:lang w:eastAsia="en-US"/>
        </w:rPr>
        <w:t>1</w:t>
      </w:r>
      <w:r w:rsidRPr="00F54BCE">
        <w:rPr>
          <w:rFonts w:ascii="Courier New" w:eastAsia="Times New Roman" w:hAnsi="Courier New" w:cs="Courier New"/>
          <w:color w:val="A9B7C6"/>
          <w:sz w:val="18"/>
          <w:szCs w:val="18"/>
          <w:lang w:eastAsia="en-US"/>
        </w:rPr>
        <w:t>: -</w:t>
      </w:r>
      <w:r w:rsidRPr="00F54BCE">
        <w:rPr>
          <w:rFonts w:ascii="Courier New" w:eastAsia="Times New Roman" w:hAnsi="Courier New" w:cs="Courier New"/>
          <w:color w:val="6897BB"/>
          <w:sz w:val="18"/>
          <w:szCs w:val="18"/>
          <w:lang w:eastAsia="en-US"/>
        </w:rPr>
        <w:t>1</w:t>
      </w:r>
      <w:r w:rsidRPr="00F54BCE">
        <w:rPr>
          <w:rFonts w:ascii="Courier New" w:eastAsia="Times New Roman" w:hAnsi="Courier New" w:cs="Courier New"/>
          <w:color w:val="A9B7C6"/>
          <w:sz w:val="18"/>
          <w:szCs w:val="18"/>
          <w:lang w:eastAsia="en-US"/>
        </w:rPr>
        <w:t>]</w:t>
      </w:r>
      <w:r w:rsidRPr="00F54BCE">
        <w:rPr>
          <w:rFonts w:ascii="Courier New" w:eastAsia="Times New Roman" w:hAnsi="Courier New" w:cs="Courier New"/>
          <w:color w:val="CC7832"/>
          <w:sz w:val="18"/>
          <w:szCs w:val="18"/>
          <w:lang w:eastAsia="en-US"/>
        </w:rPr>
        <w:t xml:space="preserve">, </w:t>
      </w:r>
      <w:r w:rsidRPr="00F54BCE">
        <w:rPr>
          <w:rFonts w:ascii="Courier New" w:eastAsia="Times New Roman" w:hAnsi="Courier New" w:cs="Courier New"/>
          <w:color w:val="6897BB"/>
          <w:sz w:val="18"/>
          <w:szCs w:val="18"/>
          <w:lang w:eastAsia="en-US"/>
        </w:rPr>
        <w:t>1</w:t>
      </w:r>
      <w:r w:rsidRPr="00F54BCE">
        <w:rPr>
          <w:rFonts w:ascii="Courier New" w:eastAsia="Times New Roman" w:hAnsi="Courier New" w:cs="Courier New"/>
          <w:color w:val="A9B7C6"/>
          <w:sz w:val="18"/>
          <w:szCs w:val="18"/>
          <w:lang w:eastAsia="en-US"/>
        </w:rPr>
        <w:t>):</w:t>
      </w:r>
      <w:r w:rsidRPr="00F54BCE">
        <w:rPr>
          <w:rFonts w:ascii="Courier New" w:eastAsia="Times New Roman" w:hAnsi="Courier New" w:cs="Courier New"/>
          <w:color w:val="A9B7C6"/>
          <w:sz w:val="18"/>
          <w:szCs w:val="18"/>
          <w:lang w:eastAsia="en-US"/>
        </w:rPr>
        <w:br/>
        <w:t xml:space="preserve">    messages[</w:t>
      </w:r>
      <w:proofErr w:type="spellStart"/>
      <w:r w:rsidRPr="00F54BCE">
        <w:rPr>
          <w:rFonts w:ascii="Courier New" w:eastAsia="Times New Roman" w:hAnsi="Courier New" w:cs="Courier New"/>
          <w:color w:val="A9B7C6"/>
          <w:sz w:val="18"/>
          <w:szCs w:val="18"/>
          <w:lang w:eastAsia="en-US"/>
        </w:rPr>
        <w:t>i</w:t>
      </w:r>
      <w:proofErr w:type="spellEnd"/>
      <w:r w:rsidRPr="00F54BCE">
        <w:rPr>
          <w:rFonts w:ascii="Courier New" w:eastAsia="Times New Roman" w:hAnsi="Courier New" w:cs="Courier New"/>
          <w:color w:val="A9B7C6"/>
          <w:sz w:val="18"/>
          <w:szCs w:val="18"/>
          <w:lang w:eastAsia="en-US"/>
        </w:rPr>
        <w:t xml:space="preserve">] = </w:t>
      </w:r>
      <w:r w:rsidRPr="00F54BCE">
        <w:rPr>
          <w:rFonts w:ascii="Courier New" w:eastAsia="Times New Roman" w:hAnsi="Courier New" w:cs="Courier New"/>
          <w:color w:val="008080"/>
          <w:sz w:val="18"/>
          <w:szCs w:val="18"/>
          <w:lang w:eastAsia="en-US"/>
        </w:rPr>
        <w:t xml:space="preserve">'{' </w:t>
      </w:r>
      <w:r w:rsidRPr="00F54BCE">
        <w:rPr>
          <w:rFonts w:ascii="Courier New" w:eastAsia="Times New Roman" w:hAnsi="Courier New" w:cs="Courier New"/>
          <w:color w:val="A9B7C6"/>
          <w:sz w:val="18"/>
          <w:szCs w:val="18"/>
          <w:lang w:eastAsia="en-US"/>
        </w:rPr>
        <w:t xml:space="preserve">+ payload + </w:t>
      </w:r>
      <w:r w:rsidRPr="00F54BCE">
        <w:rPr>
          <w:rFonts w:ascii="Courier New" w:eastAsia="Times New Roman" w:hAnsi="Courier New" w:cs="Courier New"/>
          <w:color w:val="008080"/>
          <w:sz w:val="18"/>
          <w:szCs w:val="18"/>
          <w:lang w:eastAsia="en-US"/>
        </w:rPr>
        <w:t>'}'</w:t>
      </w:r>
    </w:p>
    <w:p w:rsidR="004068AA" w:rsidRDefault="004068AA" w:rsidP="00D63546">
      <w:r>
        <w:t>Only after doing that the messages ware ready to be processed in accordance to the command received in them.</w:t>
      </w:r>
    </w:p>
    <w:p w:rsidR="00D63546" w:rsidRDefault="00711C47" w:rsidP="00D63546">
      <w:r>
        <w:t>Threading</w:t>
      </w:r>
      <w:r w:rsidR="004068AA">
        <w:t xml:space="preserve"> is one of the most difficult components of the project. I had to decide when each thread should be started and to what resources is should have access. There were three main threads running in parallel to the main program. </w:t>
      </w:r>
      <w:r w:rsidR="00AE66E0">
        <w:t>Discovery thread allowed clients to find the server</w:t>
      </w:r>
      <w:r w:rsidR="00970E84">
        <w:t>. The server was</w:t>
      </w:r>
      <w:r w:rsidR="00AE66E0">
        <w:t xml:space="preserve"> listening on a port for broadcast</w:t>
      </w:r>
      <w:r w:rsidR="00970E84">
        <w:t>s and replying to them</w:t>
      </w:r>
      <w:r w:rsidR="00AE66E0">
        <w:t xml:space="preserve"> with the current state of the server. The service thread was used for accepting all </w:t>
      </w:r>
      <w:r w:rsidR="00096215">
        <w:t xml:space="preserve">new </w:t>
      </w:r>
      <w:r w:rsidR="00AE66E0">
        <w:t xml:space="preserve">incoming TCP </w:t>
      </w:r>
      <w:r w:rsidR="00096215">
        <w:t xml:space="preserve">communication. The current game messages thread was used to </w:t>
      </w:r>
      <w:proofErr w:type="spellStart"/>
      <w:r w:rsidR="00096215">
        <w:t>enqueue</w:t>
      </w:r>
      <w:proofErr w:type="spellEnd"/>
      <w:r w:rsidR="00096215">
        <w:t xml:space="preserve"> messages form clients that are part of the ongoing game.</w:t>
      </w:r>
    </w:p>
    <w:p w:rsidR="00D63546" w:rsidRDefault="00AE66E0" w:rsidP="00D63546">
      <w:r>
        <w:t>The project was developed in an agile style.</w:t>
      </w:r>
      <w:r w:rsidR="00096215">
        <w:t xml:space="preserve"> For me this was the first project that I worked on that didn’t have predefined final requirements. It was challenging at the start to write code that can be built u</w:t>
      </w:r>
      <w:r w:rsidR="00B91ADA">
        <w:t xml:space="preserve">p form small chunks so that it can be easily changed in accordance to new requirements. On top of that working as part of a team posed a new challenge of defining certain parts of the code before writing them so that other team members can assume their functionality and reference them in their parts of the project.  </w:t>
      </w:r>
      <w:r w:rsidR="00F54BCE">
        <w:t xml:space="preserve">To make this easier, I helped to develop an API in collaboration with </w:t>
      </w:r>
      <w:proofErr w:type="spellStart"/>
      <w:r w:rsidR="00F54BCE">
        <w:t>Conor</w:t>
      </w:r>
      <w:proofErr w:type="spellEnd"/>
      <w:r w:rsidR="00F54BCE">
        <w:t xml:space="preserve"> </w:t>
      </w:r>
      <w:proofErr w:type="spellStart"/>
      <w:r w:rsidR="00F54BCE">
        <w:t>Twomey</w:t>
      </w:r>
      <w:proofErr w:type="spellEnd"/>
      <w:r w:rsidR="00F54BCE">
        <w:t xml:space="preserve"> from my group and Ciaran Broderick and Tom Cordero for the Super Confused group. This API describes the format and information to be sent across the network between the client and server. This also ensured inter-operability between our groups.</w:t>
      </w:r>
    </w:p>
    <w:p w:rsidR="00F54BCE" w:rsidRDefault="00F01540" w:rsidP="00F01540">
      <w:pPr>
        <w:pStyle w:val="Heading1"/>
      </w:pPr>
      <w:r>
        <w:t>Suggestions for the future years</w:t>
      </w:r>
    </w:p>
    <w:p w:rsidR="00D63546" w:rsidRPr="00D63546" w:rsidRDefault="003F6246" w:rsidP="00D63546">
      <w:r>
        <w:t xml:space="preserve">Overall, the team project was an enjoyable and educational experience. However there is a couple of improvements that could be done </w:t>
      </w:r>
      <w:r w:rsidR="002B5190">
        <w:t xml:space="preserve">to improve the module. First off, </w:t>
      </w:r>
      <w:r>
        <w:t>having a set specification of each phase of the project from the start would be a major improvement. Knowing things like the group sizes and whether choosing groups is up to ourselves of not would decrease some of pressures put on the group. With the uncertainty of that</w:t>
      </w:r>
      <w:r w:rsidR="002B5190">
        <w:t>,</w:t>
      </w:r>
      <w:r>
        <w:t xml:space="preserve"> I found myself be</w:t>
      </w:r>
      <w:r w:rsidR="002B5190">
        <w:t>ing a part a group that was later</w:t>
      </w:r>
      <w:r>
        <w:t xml:space="preserve"> disbanded</w:t>
      </w:r>
      <w:r w:rsidR="002B5190">
        <w:t xml:space="preserve"> in light</w:t>
      </w:r>
      <w:r>
        <w:t xml:space="preserve"> of the possibility of groups being chosen at random, leading to having to finding a new group when a definite group size </w:t>
      </w:r>
      <w:r w:rsidR="002B5190">
        <w:t xml:space="preserve">and ability to make own groups </w:t>
      </w:r>
      <w:r>
        <w:t>was given.</w:t>
      </w:r>
      <w:r w:rsidR="002B5190">
        <w:t xml:space="preserve"> Secondly, I didn’t like the fact that more emphasis was put on documentation and presentation then the actual working product. I know that </w:t>
      </w:r>
      <w:r w:rsidR="00BE47C3">
        <w:t xml:space="preserve">in </w:t>
      </w:r>
      <w:r w:rsidR="002B5190">
        <w:t>most workplaces documentation is a huge part of any project but neve</w:t>
      </w:r>
      <w:r w:rsidR="001B504F">
        <w:t>r bigger than the actual finished</w:t>
      </w:r>
      <w:r w:rsidR="002B5190">
        <w:t xml:space="preserve"> product. Given the 8 weeks to do this project we spent almost 6 weeks just clarifying what to do. All those meeting led to only one thing, that we should get rid of </w:t>
      </w:r>
      <w:r w:rsidR="001B504F">
        <w:t>interoperability and just try</w:t>
      </w:r>
      <w:r w:rsidR="002B5190">
        <w:t xml:space="preserve"> to</w:t>
      </w:r>
      <w:r w:rsidR="001B504F">
        <w:t xml:space="preserve"> get our code</w:t>
      </w:r>
      <w:r w:rsidR="002B5190">
        <w:t xml:space="preserve"> work</w:t>
      </w:r>
      <w:r w:rsidR="001B504F">
        <w:t>ing</w:t>
      </w:r>
      <w:r w:rsidR="002B5190">
        <w:t xml:space="preserve"> with one or two</w:t>
      </w:r>
      <w:r w:rsidR="001B504F">
        <w:t xml:space="preserve"> other</w:t>
      </w:r>
      <w:r w:rsidR="002B5190">
        <w:t xml:space="preserve"> groups. In my opinion making a game means making the whole </w:t>
      </w:r>
      <w:r w:rsidR="00BE47C3">
        <w:t>program from start till the end and</w:t>
      </w:r>
      <w:r w:rsidR="002B5190">
        <w:t xml:space="preserve"> I wouldn’</w:t>
      </w:r>
      <w:r w:rsidR="00BE47C3">
        <w:t>t expect someone to write their own client to play my game.</w:t>
      </w:r>
      <w:r w:rsidR="002B5190">
        <w:t xml:space="preserve"> </w:t>
      </w:r>
      <w:r w:rsidR="00BE47C3">
        <w:t xml:space="preserve">If </w:t>
      </w:r>
      <w:r w:rsidR="00BE47C3">
        <w:lastRenderedPageBreak/>
        <w:t xml:space="preserve">the aim of this project was to imitate a company, split into groups and work on one collaborative project the interoperability would have worked flawlessly. It would have improved out communicative skills and showed us how to not only work as a team but as a team of teams trying to achieve one </w:t>
      </w:r>
      <w:r w:rsidR="001B504F">
        <w:t xml:space="preserve">final </w:t>
      </w:r>
      <w:r w:rsidR="00BE47C3">
        <w:t xml:space="preserve">goal. </w:t>
      </w:r>
    </w:p>
    <w:sectPr w:rsidR="00D63546" w:rsidRPr="00D63546">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1DA" w:rsidRDefault="000861DA">
      <w:pPr>
        <w:spacing w:before="0" w:after="0" w:line="240" w:lineRule="auto"/>
      </w:pPr>
      <w:r>
        <w:separator/>
      </w:r>
    </w:p>
  </w:endnote>
  <w:endnote w:type="continuationSeparator" w:id="0">
    <w:p w:rsidR="000861DA" w:rsidRDefault="000861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Footer"/>
    </w:pPr>
    <w:r>
      <w:t xml:space="preserve">PAGE </w:t>
    </w:r>
    <w:r>
      <w:fldChar w:fldCharType="begin"/>
    </w:r>
    <w:r>
      <w:instrText xml:space="preserve"> PAGE  \* Arabic  \* MERGEFORMAT </w:instrText>
    </w:r>
    <w:r>
      <w:fldChar w:fldCharType="separate"/>
    </w:r>
    <w:r w:rsidR="001B504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1DA" w:rsidRDefault="000861DA">
      <w:pPr>
        <w:spacing w:before="0" w:after="0" w:line="240" w:lineRule="auto"/>
      </w:pPr>
      <w:r>
        <w:separator/>
      </w:r>
    </w:p>
  </w:footnote>
  <w:footnote w:type="continuationSeparator" w:id="0">
    <w:p w:rsidR="000861DA" w:rsidRDefault="000861D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5FF"/>
    <w:rsid w:val="000748AA"/>
    <w:rsid w:val="000861DA"/>
    <w:rsid w:val="00096215"/>
    <w:rsid w:val="000E7FB1"/>
    <w:rsid w:val="00152E87"/>
    <w:rsid w:val="001638F6"/>
    <w:rsid w:val="001A2000"/>
    <w:rsid w:val="001B504F"/>
    <w:rsid w:val="00237FAC"/>
    <w:rsid w:val="00281E9F"/>
    <w:rsid w:val="002B5190"/>
    <w:rsid w:val="003209D6"/>
    <w:rsid w:val="00334A73"/>
    <w:rsid w:val="003422FF"/>
    <w:rsid w:val="003F6246"/>
    <w:rsid w:val="004068AA"/>
    <w:rsid w:val="004952C4"/>
    <w:rsid w:val="005A1C5A"/>
    <w:rsid w:val="00690EFD"/>
    <w:rsid w:val="007021DE"/>
    <w:rsid w:val="00711C47"/>
    <w:rsid w:val="00732607"/>
    <w:rsid w:val="00844483"/>
    <w:rsid w:val="00934F1C"/>
    <w:rsid w:val="00970E84"/>
    <w:rsid w:val="009D2231"/>
    <w:rsid w:val="00A122DB"/>
    <w:rsid w:val="00A13F41"/>
    <w:rsid w:val="00AD165F"/>
    <w:rsid w:val="00AE66E0"/>
    <w:rsid w:val="00B26793"/>
    <w:rsid w:val="00B47B7A"/>
    <w:rsid w:val="00B646B8"/>
    <w:rsid w:val="00B84A61"/>
    <w:rsid w:val="00B91ADA"/>
    <w:rsid w:val="00BE2CB3"/>
    <w:rsid w:val="00BE47C3"/>
    <w:rsid w:val="00C555FF"/>
    <w:rsid w:val="00C56169"/>
    <w:rsid w:val="00C80BD4"/>
    <w:rsid w:val="00CF3A42"/>
    <w:rsid w:val="00D5413C"/>
    <w:rsid w:val="00D63546"/>
    <w:rsid w:val="00DC07A3"/>
    <w:rsid w:val="00E11B8A"/>
    <w:rsid w:val="00F01540"/>
    <w:rsid w:val="00F54BCE"/>
    <w:rsid w:val="00F677F9"/>
    <w:rsid w:val="00F855B0"/>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795B26A-CC2B-4C1C-8E75-4B0DADF8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customStyle="1" w:styleId="apple-converted-space">
    <w:name w:val="apple-converted-space"/>
    <w:basedOn w:val="DefaultParagraphFont"/>
    <w:rsid w:val="000E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2784">
      <w:bodyDiv w:val="1"/>
      <w:marLeft w:val="0"/>
      <w:marRight w:val="0"/>
      <w:marTop w:val="0"/>
      <w:marBottom w:val="0"/>
      <w:divBdr>
        <w:top w:val="none" w:sz="0" w:space="0" w:color="auto"/>
        <w:left w:val="none" w:sz="0" w:space="0" w:color="auto"/>
        <w:bottom w:val="none" w:sz="0" w:space="0" w:color="auto"/>
        <w:right w:val="none" w:sz="0" w:space="0" w:color="auto"/>
      </w:divBdr>
    </w:div>
    <w:div w:id="181090004">
      <w:bodyDiv w:val="1"/>
      <w:marLeft w:val="0"/>
      <w:marRight w:val="0"/>
      <w:marTop w:val="0"/>
      <w:marBottom w:val="0"/>
      <w:divBdr>
        <w:top w:val="none" w:sz="0" w:space="0" w:color="auto"/>
        <w:left w:val="none" w:sz="0" w:space="0" w:color="auto"/>
        <w:bottom w:val="none" w:sz="0" w:space="0" w:color="auto"/>
        <w:right w:val="none" w:sz="0" w:space="0" w:color="auto"/>
      </w:divBdr>
    </w:div>
    <w:div w:id="844175149">
      <w:bodyDiv w:val="1"/>
      <w:marLeft w:val="0"/>
      <w:marRight w:val="0"/>
      <w:marTop w:val="0"/>
      <w:marBottom w:val="0"/>
      <w:divBdr>
        <w:top w:val="none" w:sz="0" w:space="0" w:color="auto"/>
        <w:left w:val="none" w:sz="0" w:space="0" w:color="auto"/>
        <w:bottom w:val="none" w:sz="0" w:space="0" w:color="auto"/>
        <w:right w:val="none" w:sz="0" w:space="0" w:color="auto"/>
      </w:divBdr>
    </w:div>
    <w:div w:id="111610004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LO\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27F15-DE72-47ED-A9CF-4F558E5B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3495</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GELO</dc:creator>
  <cp:keywords/>
  <dc:description/>
  <cp:lastModifiedBy>Grzegorz Ikwanty</cp:lastModifiedBy>
  <cp:revision>1</cp:revision>
  <dcterms:created xsi:type="dcterms:W3CDTF">2017-03-11T12:25:00Z</dcterms:created>
  <dcterms:modified xsi:type="dcterms:W3CDTF">2017-03-14T13:11:00Z</dcterms:modified>
  <cp:version/>
</cp:coreProperties>
</file>